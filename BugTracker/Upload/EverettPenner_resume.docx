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E0A3D7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E0E5AD5" w14:textId="2DF8F5B9" w:rsidR="00692703" w:rsidRPr="00CF1A49" w:rsidRDefault="00E41668" w:rsidP="00913946">
            <w:pPr>
              <w:pStyle w:val="Title"/>
            </w:pPr>
            <w:r>
              <w:t>Everett</w:t>
            </w:r>
            <w:r w:rsidR="00D3741F">
              <w:t xml:space="preserve"> </w:t>
            </w:r>
            <w:r>
              <w:rPr>
                <w:rStyle w:val="IntenseEmphasis"/>
              </w:rPr>
              <w:t>Penner</w:t>
            </w:r>
          </w:p>
          <w:p w14:paraId="67BF7FAF" w14:textId="77777777" w:rsidR="00692703" w:rsidRPr="00CF1A49" w:rsidRDefault="00E41668" w:rsidP="00913946">
            <w:pPr>
              <w:pStyle w:val="ContactInfo"/>
              <w:contextualSpacing w:val="0"/>
            </w:pPr>
            <w:r>
              <w:t>Winnipeg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0CEB0D0CC804BC9B50FBE413BEE300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1(204)362-7473</w:t>
            </w:r>
          </w:p>
          <w:p w14:paraId="38924267" w14:textId="4729DC72" w:rsidR="00692703" w:rsidRPr="00CF1A49" w:rsidRDefault="000E1CBE" w:rsidP="00913946">
            <w:pPr>
              <w:pStyle w:val="ContactInfoEmphasis"/>
              <w:contextualSpacing w:val="0"/>
            </w:pPr>
            <w:r>
              <w:t>E</w:t>
            </w:r>
            <w:r w:rsidR="00E41668">
              <w:t>veretpenner@gmail.com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9F68C14A5BD4199859DF05755A6335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G</w:t>
            </w:r>
            <w:r w:rsidR="00FB10CD">
              <w:t>ithub.com/</w:t>
            </w:r>
            <w:proofErr w:type="spellStart"/>
            <w:r w:rsidR="00FB10CD">
              <w:t>eveatsapples</w:t>
            </w:r>
            <w:proofErr w:type="spellEnd"/>
          </w:p>
        </w:tc>
      </w:tr>
      <w:tr w:rsidR="009571D8" w:rsidRPr="00CF1A49" w14:paraId="0C9B3C1E" w14:textId="77777777" w:rsidTr="00692703">
        <w:tc>
          <w:tcPr>
            <w:tcW w:w="9360" w:type="dxa"/>
            <w:tcMar>
              <w:top w:w="432" w:type="dxa"/>
            </w:tcMar>
          </w:tcPr>
          <w:p w14:paraId="49E5B69B" w14:textId="28943E37" w:rsidR="001755A8" w:rsidRPr="00CF1A49" w:rsidRDefault="000172AB" w:rsidP="00913946">
            <w:pPr>
              <w:contextualSpacing w:val="0"/>
            </w:pPr>
            <w:r>
              <w:t>P</w:t>
            </w:r>
            <w:r w:rsidR="00A14846">
              <w:t>assionate about learning, programming, and advancing technology</w:t>
            </w:r>
            <w:r w:rsidR="004E782B">
              <w:t xml:space="preserve"> which is why I would make a great addition to your team</w:t>
            </w:r>
            <w:r w:rsidR="00C85277">
              <w:t>.</w:t>
            </w:r>
          </w:p>
        </w:tc>
      </w:tr>
    </w:tbl>
    <w:p w14:paraId="06DA4C7F" w14:textId="00F3D2AF" w:rsidR="00A72745" w:rsidRPr="00A72745" w:rsidRDefault="00A72745" w:rsidP="00D865D7">
      <w:pPr>
        <w:pStyle w:val="Heading1"/>
      </w:pPr>
      <w:r>
        <w:t>projects</w:t>
      </w:r>
    </w:p>
    <w:tbl>
      <w:tblPr>
        <w:tblStyle w:val="TableGrid"/>
        <w:tblpPr w:leftFromText="180" w:rightFromText="180" w:vertAnchor="text" w:horzAnchor="margin" w:tblpY="4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D865D7" w:rsidRPr="006E1507" w14:paraId="6F49DB4B" w14:textId="77777777" w:rsidTr="00D865D7">
        <w:tc>
          <w:tcPr>
            <w:tcW w:w="4680" w:type="dxa"/>
          </w:tcPr>
          <w:p w14:paraId="42A3FE2B" w14:textId="2A749B72" w:rsidR="00194412" w:rsidRPr="006E1507" w:rsidRDefault="001030AA" w:rsidP="00194412">
            <w:pPr>
              <w:pStyle w:val="ListBullet"/>
              <w:contextualSpacing w:val="0"/>
            </w:pPr>
            <w:r>
              <w:t>Leap</w:t>
            </w:r>
            <w:r w:rsidR="00EE6441">
              <w:t xml:space="preserve"> Frog game</w:t>
            </w:r>
            <w:r w:rsidR="008A161B">
              <w:t>,</w:t>
            </w:r>
            <w:r w:rsidR="00275712">
              <w:t xml:space="preserve"> </w:t>
            </w:r>
            <w:r w:rsidR="006477AA">
              <w:t>with HTML/CSS and JavaScript</w:t>
            </w:r>
            <w:r w:rsidR="00D61205">
              <w:t>, using object</w:t>
            </w:r>
            <w:r w:rsidR="00A92A2A">
              <w:t>-</w:t>
            </w:r>
            <w:r w:rsidR="00D61205">
              <w:t>oriented pro</w:t>
            </w:r>
            <w:r w:rsidR="00A92A2A">
              <w:t>gramming</w:t>
            </w:r>
            <w:r w:rsidR="008A161B">
              <w:t xml:space="preserve"> to create a game within a canvas element</w:t>
            </w:r>
            <w:r w:rsidR="007C44A2">
              <w:t>.</w:t>
            </w:r>
          </w:p>
          <w:p w14:paraId="5739A111" w14:textId="6D6F9762" w:rsidR="004F21EE" w:rsidRDefault="00F639FC" w:rsidP="004F21EE">
            <w:pPr>
              <w:pStyle w:val="ListBullet"/>
              <w:contextualSpacing w:val="0"/>
            </w:pPr>
            <w:r>
              <w:t>Dice game(</w:t>
            </w:r>
            <w:r w:rsidR="00D35876">
              <w:t>pig-game)</w:t>
            </w:r>
            <w:r w:rsidR="008A161B">
              <w:t>,</w:t>
            </w:r>
            <w:r w:rsidR="00B20632">
              <w:t xml:space="preserve"> used </w:t>
            </w:r>
            <w:r w:rsidR="00562E8E">
              <w:t>the Sweet Alert external library</w:t>
            </w:r>
            <w:r w:rsidR="005B562E">
              <w:t>.</w:t>
            </w:r>
          </w:p>
          <w:p w14:paraId="285A9150" w14:textId="2717280C" w:rsidR="00A9488C" w:rsidRPr="006E1507" w:rsidRDefault="00A9488C" w:rsidP="004F21EE">
            <w:pPr>
              <w:pStyle w:val="ListBullet"/>
              <w:contextualSpacing w:val="0"/>
            </w:pPr>
            <w:r>
              <w:t>Blog, built on the .net with C# and entity framework for multiple users with multiple user roles.</w:t>
            </w:r>
          </w:p>
        </w:tc>
        <w:tc>
          <w:tcPr>
            <w:tcW w:w="4680" w:type="dxa"/>
            <w:tcMar>
              <w:left w:w="360" w:type="dxa"/>
            </w:tcMar>
          </w:tcPr>
          <w:p w14:paraId="70BEA406" w14:textId="374E6710" w:rsidR="000659B0" w:rsidRPr="006E1507" w:rsidRDefault="000659B0" w:rsidP="000659B0">
            <w:pPr>
              <w:pStyle w:val="ListBullet"/>
              <w:contextualSpacing w:val="0"/>
            </w:pPr>
            <w:proofErr w:type="gramStart"/>
            <w:r>
              <w:t>Portfolio website,</w:t>
            </w:r>
            <w:proofErr w:type="gramEnd"/>
            <w:r>
              <w:t xml:space="preserve"> used gulp to </w:t>
            </w:r>
            <w:proofErr w:type="spellStart"/>
            <w:r>
              <w:t>transpile</w:t>
            </w:r>
            <w:proofErr w:type="spellEnd"/>
            <w:r>
              <w:t xml:space="preserve"> and optimize code for production.</w:t>
            </w:r>
          </w:p>
          <w:p w14:paraId="4F83A96E" w14:textId="05D58CE6" w:rsidR="00D865D7" w:rsidRDefault="00BA43A4" w:rsidP="00D865D7">
            <w:pPr>
              <w:pStyle w:val="ListBullet"/>
              <w:contextualSpacing w:val="0"/>
            </w:pPr>
            <w:r>
              <w:t>Restaurant Review App</w:t>
            </w:r>
            <w:r w:rsidR="00BF5FE4">
              <w:t xml:space="preserve">, </w:t>
            </w:r>
            <w:r w:rsidR="001C4384">
              <w:t xml:space="preserve">an offline first </w:t>
            </w:r>
            <w:r w:rsidR="00F25666">
              <w:t xml:space="preserve">application using the </w:t>
            </w:r>
            <w:proofErr w:type="spellStart"/>
            <w:r w:rsidR="00EF765A">
              <w:t>Y</w:t>
            </w:r>
            <w:r w:rsidR="00F25666">
              <w:t>um</w:t>
            </w:r>
            <w:r w:rsidR="00EF765A">
              <w:t>mly</w:t>
            </w:r>
            <w:proofErr w:type="spellEnd"/>
            <w:r w:rsidR="00EF765A">
              <w:t xml:space="preserve"> API to import restaurant data.</w:t>
            </w:r>
          </w:p>
          <w:p w14:paraId="473FA280" w14:textId="159D7A40" w:rsidR="00337408" w:rsidRPr="006E1507" w:rsidRDefault="0028411E" w:rsidP="00337408">
            <w:pPr>
              <w:pStyle w:val="ListBullet"/>
              <w:contextualSpacing w:val="0"/>
            </w:pPr>
            <w:proofErr w:type="spellStart"/>
            <w:r>
              <w:t>To</w:t>
            </w:r>
            <w:r w:rsidR="004E2FEA">
              <w:t>Do App</w:t>
            </w:r>
            <w:r w:rsidR="00E27E1C">
              <w:t>,</w:t>
            </w:r>
            <w:proofErr w:type="spellEnd"/>
            <w:r w:rsidR="00E27E1C">
              <w:t xml:space="preserve"> using the</w:t>
            </w:r>
            <w:r w:rsidR="004E2FEA">
              <w:t xml:space="preserve"> React</w:t>
            </w:r>
            <w:r w:rsidR="00E27E1C">
              <w:t xml:space="preserve"> framework</w:t>
            </w:r>
            <w:r w:rsidR="00C51210">
              <w:t xml:space="preserve"> to add, remove and complete tasks on the lis</w:t>
            </w:r>
            <w:r w:rsidR="005F0963">
              <w:t>t</w:t>
            </w:r>
            <w:r w:rsidR="00E27E1C">
              <w:t>.</w:t>
            </w:r>
          </w:p>
        </w:tc>
      </w:tr>
    </w:tbl>
    <w:p w14:paraId="7F6EC16E" w14:textId="77777777" w:rsidR="004E01EB" w:rsidRPr="00CF1A49" w:rsidRDefault="00D865D7" w:rsidP="00D865D7">
      <w:pPr>
        <w:pStyle w:val="Heading1"/>
      </w:pPr>
      <w:r>
        <w:t xml:space="preserve"> </w:t>
      </w:r>
      <w:r w:rsidR="00E41668">
        <w:t>Education</w:t>
      </w:r>
    </w:p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4ED1946D" w14:textId="77777777" w:rsidTr="00D865D7">
        <w:tc>
          <w:tcPr>
            <w:tcW w:w="9337" w:type="dxa"/>
          </w:tcPr>
          <w:p w14:paraId="56FF9C76" w14:textId="7D5E97F5" w:rsidR="001D0BF1" w:rsidRPr="00CF1A49" w:rsidRDefault="008A2B1C" w:rsidP="001D0BF1">
            <w:pPr>
              <w:pStyle w:val="Heading3"/>
              <w:contextualSpacing w:val="0"/>
              <w:outlineLvl w:val="2"/>
            </w:pPr>
            <w:r>
              <w:t>Expected graduation 20</w:t>
            </w:r>
            <w:r w:rsidR="003E6015">
              <w:t>19</w:t>
            </w:r>
          </w:p>
          <w:p w14:paraId="27222C51" w14:textId="77777777" w:rsidR="001D0BF1" w:rsidRPr="00CF1A49" w:rsidRDefault="00E41668" w:rsidP="00E41668">
            <w:pPr>
              <w:pStyle w:val="Heading2"/>
              <w:contextualSpacing w:val="0"/>
              <w:outlineLvl w:val="1"/>
            </w:pPr>
            <w:r>
              <w:t>software Developm</w:t>
            </w:r>
            <w:bookmarkStart w:id="0" w:name="_GoBack"/>
            <w:bookmarkEnd w:id="0"/>
            <w:r>
              <w:t>nent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MITT</w:t>
            </w:r>
          </w:p>
          <w:p w14:paraId="29C44E74" w14:textId="41A5678E" w:rsidR="00293D1C" w:rsidRDefault="005F0963" w:rsidP="00D865D7">
            <w:pPr>
              <w:contextualSpacing w:val="0"/>
            </w:pPr>
            <w:r>
              <w:t xml:space="preserve">Learned </w:t>
            </w:r>
            <w:r w:rsidR="00F03C04">
              <w:t xml:space="preserve">about basic to intermediate </w:t>
            </w:r>
            <w:r w:rsidR="00D8597D">
              <w:t xml:space="preserve">programming and web development using various languages </w:t>
            </w:r>
            <w:r w:rsidR="00293D1C">
              <w:t>and frameworks s</w:t>
            </w:r>
            <w:r w:rsidR="00D8597D">
              <w:t xml:space="preserve">uch as </w:t>
            </w:r>
            <w:r w:rsidR="000C6554">
              <w:t>JavaScript, HTML/CS</w:t>
            </w:r>
            <w:r w:rsidR="00293D1C">
              <w:t xml:space="preserve">S, </w:t>
            </w:r>
            <w:r w:rsidR="00844726">
              <w:t xml:space="preserve">C#, </w:t>
            </w:r>
            <w:r w:rsidR="00293D1C">
              <w:t>React</w:t>
            </w:r>
            <w:r w:rsidR="00844726">
              <w:t>, and .net</w:t>
            </w:r>
            <w:r w:rsidR="006A531C">
              <w:t>. Us</w:t>
            </w:r>
            <w:r w:rsidR="00CE7635">
              <w:t>ed</w:t>
            </w:r>
            <w:r w:rsidR="006A531C">
              <w:t xml:space="preserve"> test driven development</w:t>
            </w:r>
            <w:r w:rsidR="00293D1C">
              <w:t xml:space="preserve"> </w:t>
            </w:r>
            <w:r w:rsidR="006A531C">
              <w:t xml:space="preserve">using </w:t>
            </w:r>
            <w:proofErr w:type="gramStart"/>
            <w:r w:rsidR="006A531C">
              <w:t>Jasmine</w:t>
            </w:r>
            <w:r w:rsidR="00CE7635">
              <w:t>, and</w:t>
            </w:r>
            <w:proofErr w:type="gramEnd"/>
            <w:r w:rsidR="00CE7635">
              <w:t xml:space="preserve"> used source control (Git) for most Projects.</w:t>
            </w:r>
          </w:p>
          <w:p w14:paraId="6DD63C3B" w14:textId="77777777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7C4F18E5" w14:textId="77777777" w:rsidTr="00D865D7">
        <w:tc>
          <w:tcPr>
            <w:tcW w:w="9337" w:type="dxa"/>
            <w:tcMar>
              <w:top w:w="216" w:type="dxa"/>
            </w:tcMar>
          </w:tcPr>
          <w:p w14:paraId="5937F023" w14:textId="1E6D1708" w:rsidR="00F61DF9" w:rsidRPr="00CF1A49" w:rsidRDefault="007A10F1" w:rsidP="00F61DF9">
            <w:pPr>
              <w:pStyle w:val="Heading3"/>
              <w:contextualSpacing w:val="0"/>
              <w:outlineLvl w:val="2"/>
            </w:pPr>
            <w:r>
              <w:t>2013</w:t>
            </w:r>
          </w:p>
          <w:p w14:paraId="5204670D" w14:textId="77777777" w:rsidR="00F61DF9" w:rsidRPr="00CF1A49" w:rsidRDefault="00FB10CD" w:rsidP="00F61DF9">
            <w:pPr>
              <w:pStyle w:val="Heading2"/>
              <w:contextualSpacing w:val="0"/>
              <w:outlineLvl w:val="1"/>
            </w:pPr>
            <w:r>
              <w:t>High school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wc. Miller collegiate</w:t>
            </w:r>
          </w:p>
          <w:p w14:paraId="1EA6B3DE" w14:textId="7DA1805D" w:rsidR="00F61DF9" w:rsidRDefault="00E16F9C" w:rsidP="00F61DF9">
            <w:pPr>
              <w:contextualSpacing w:val="0"/>
            </w:pPr>
            <w:r>
              <w:t xml:space="preserve">Received level one </w:t>
            </w:r>
            <w:r w:rsidR="004E05D6">
              <w:t>of building construction credentials</w:t>
            </w:r>
            <w:r w:rsidR="002F3D3A">
              <w:t>.</w:t>
            </w:r>
          </w:p>
        </w:tc>
      </w:tr>
    </w:tbl>
    <w:p w14:paraId="017B13D0" w14:textId="77777777" w:rsidR="00D865D7" w:rsidRDefault="00D865D7" w:rsidP="00D865D7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p w14:paraId="69B3C789" w14:textId="61F8744B" w:rsidR="00DA59AA" w:rsidRPr="00CF1A49" w:rsidRDefault="00D865D7" w:rsidP="00D865D7">
      <w:pPr>
        <w:pStyle w:val="Heading1"/>
      </w:pPr>
      <w:r>
        <w:t xml:space="preserve"> </w:t>
      </w:r>
      <w:r w:rsidR="00E41668">
        <w:t>Employment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39ECD6B" w14:textId="77777777" w:rsidTr="00CF0373">
        <w:tc>
          <w:tcPr>
            <w:tcW w:w="9290" w:type="dxa"/>
          </w:tcPr>
          <w:p w14:paraId="30FABCB8" w14:textId="23404F64" w:rsidR="001D0BF1" w:rsidRPr="00CF1A49" w:rsidRDefault="00406957" w:rsidP="001D0BF1">
            <w:pPr>
              <w:pStyle w:val="Heading3"/>
              <w:contextualSpacing w:val="0"/>
              <w:outlineLvl w:val="2"/>
            </w:pPr>
            <w:r>
              <w:t>2017</w:t>
            </w:r>
          </w:p>
          <w:p w14:paraId="1E26BE01" w14:textId="32113B7B" w:rsidR="001D0BF1" w:rsidRPr="00CF1A49" w:rsidRDefault="009745F9" w:rsidP="001D0BF1">
            <w:pPr>
              <w:pStyle w:val="Heading2"/>
              <w:contextualSpacing w:val="0"/>
              <w:outlineLvl w:val="1"/>
            </w:pPr>
            <w:r>
              <w:t>grain bin construction</w:t>
            </w:r>
            <w:r w:rsidR="001D0BF1" w:rsidRPr="00CF1A49">
              <w:t xml:space="preserve">, </w:t>
            </w:r>
            <w:r w:rsidR="00356217">
              <w:rPr>
                <w:rStyle w:val="SubtleReference"/>
              </w:rPr>
              <w:t>jfk construction</w:t>
            </w:r>
          </w:p>
          <w:p w14:paraId="63AD1F83" w14:textId="26479C89" w:rsidR="007538DC" w:rsidRPr="00CF1A49" w:rsidRDefault="00A9478D" w:rsidP="007538DC">
            <w:r>
              <w:t>Worked as a team throughout the process of assembling grain bins</w:t>
            </w:r>
            <w:r w:rsidR="005F6CF1">
              <w:t>.</w:t>
            </w:r>
          </w:p>
        </w:tc>
      </w:tr>
      <w:tr w:rsidR="00B3749E" w:rsidRPr="00CF1A49" w14:paraId="482E8DFD" w14:textId="77777777" w:rsidTr="00CF0373">
        <w:tc>
          <w:tcPr>
            <w:tcW w:w="9290" w:type="dxa"/>
            <w:tcMar>
              <w:top w:w="216" w:type="dxa"/>
            </w:tcMar>
          </w:tcPr>
          <w:p w14:paraId="39AF2210" w14:textId="5511DCAD" w:rsidR="00645BAE" w:rsidRPr="00CF1A49" w:rsidRDefault="00406957" w:rsidP="001E6C2C">
            <w:pPr>
              <w:pStyle w:val="Heading3"/>
              <w:contextualSpacing w:val="0"/>
              <w:outlineLvl w:val="2"/>
            </w:pPr>
            <w:r>
              <w:t>20</w:t>
            </w:r>
            <w:r w:rsidR="002B2316">
              <w:t>16</w:t>
            </w:r>
          </w:p>
          <w:p w14:paraId="2B314492" w14:textId="7DDAE4A8" w:rsidR="001E6C2C" w:rsidRPr="00CF1A49" w:rsidRDefault="00B85845" w:rsidP="001E6C2C">
            <w:pPr>
              <w:pStyle w:val="Heading2"/>
              <w:contextualSpacing w:val="0"/>
              <w:outlineLvl w:val="1"/>
            </w:pPr>
            <w:r>
              <w:t>construction worker</w:t>
            </w:r>
            <w:r w:rsidR="001E6C2C" w:rsidRPr="00CF1A49">
              <w:t xml:space="preserve">, </w:t>
            </w:r>
            <w:r>
              <w:rPr>
                <w:rStyle w:val="SubtleReference"/>
              </w:rPr>
              <w:t>harv ginter contruction</w:t>
            </w:r>
          </w:p>
          <w:p w14:paraId="2554FB04" w14:textId="1BE483A3" w:rsidR="00B3749E" w:rsidRDefault="0074496C" w:rsidP="00EA7BBC">
            <w:r>
              <w:t>Worked as a team a</w:t>
            </w:r>
            <w:r w:rsidR="00AB357F">
              <w:t xml:space="preserve">s well as on my own in finding solutions </w:t>
            </w:r>
            <w:r w:rsidR="002D50AC">
              <w:t>to meet customer needs</w:t>
            </w:r>
            <w:r w:rsidR="007317D9">
              <w:t>.</w:t>
            </w:r>
          </w:p>
        </w:tc>
      </w:tr>
      <w:tr w:rsidR="00B3749E" w:rsidRPr="00CF1A49" w14:paraId="40AE4064" w14:textId="77777777" w:rsidTr="00CF0373">
        <w:tc>
          <w:tcPr>
            <w:tcW w:w="9290" w:type="dxa"/>
            <w:tcMar>
              <w:top w:w="216" w:type="dxa"/>
            </w:tcMar>
          </w:tcPr>
          <w:p w14:paraId="42EB90E6" w14:textId="487B5C54" w:rsidR="001E4378" w:rsidRDefault="001E4378" w:rsidP="0035792E">
            <w:pPr>
              <w:pStyle w:val="Heading3"/>
              <w:contextualSpacing w:val="0"/>
              <w:outlineLvl w:val="2"/>
            </w:pPr>
          </w:p>
          <w:p w14:paraId="3F91DB62" w14:textId="77777777" w:rsidR="002D50AC" w:rsidRDefault="002D50AC" w:rsidP="0035792E">
            <w:pPr>
              <w:pStyle w:val="Heading3"/>
              <w:contextualSpacing w:val="0"/>
              <w:outlineLvl w:val="2"/>
            </w:pPr>
          </w:p>
          <w:p w14:paraId="7DD35FD8" w14:textId="7B7B9BA4" w:rsidR="0035792E" w:rsidRPr="00CF1A49" w:rsidRDefault="00406957" w:rsidP="0035792E">
            <w:pPr>
              <w:pStyle w:val="Heading3"/>
              <w:contextualSpacing w:val="0"/>
              <w:outlineLvl w:val="2"/>
            </w:pPr>
            <w:r>
              <w:lastRenderedPageBreak/>
              <w:t>20</w:t>
            </w:r>
            <w:r w:rsidR="00B77DC0">
              <w:t>14</w:t>
            </w:r>
            <w:r>
              <w:t>-20</w:t>
            </w:r>
            <w:r w:rsidR="00207145">
              <w:t>16</w:t>
            </w:r>
          </w:p>
          <w:p w14:paraId="3110E21F" w14:textId="7C0D2825" w:rsidR="0035792E" w:rsidRPr="00CF1A49" w:rsidRDefault="00247F47" w:rsidP="0035792E">
            <w:pPr>
              <w:pStyle w:val="Heading2"/>
              <w:contextualSpacing w:val="0"/>
              <w:outlineLvl w:val="1"/>
            </w:pPr>
            <w:r>
              <w:t>electrician</w:t>
            </w:r>
            <w:r w:rsidR="0035792E" w:rsidRPr="00CF1A49">
              <w:t xml:space="preserve">, </w:t>
            </w:r>
            <w:r>
              <w:rPr>
                <w:rStyle w:val="SubtleReference"/>
              </w:rPr>
              <w:t>grandeur homes</w:t>
            </w:r>
          </w:p>
          <w:p w14:paraId="6FBF9474" w14:textId="65355DCF" w:rsidR="0035792E" w:rsidRDefault="003C058F" w:rsidP="0035792E">
            <w:r>
              <w:t>Discovered love for problem solving</w:t>
            </w:r>
            <w:r w:rsidR="0031603C">
              <w:t xml:space="preserve"> by </w:t>
            </w:r>
            <w:r w:rsidR="00E60180">
              <w:t xml:space="preserve">figuring out the best way to wire up </w:t>
            </w:r>
            <w:proofErr w:type="gramStart"/>
            <w:r w:rsidR="00E60180">
              <w:t>houses</w:t>
            </w:r>
            <w:r w:rsidR="00490025">
              <w:t xml:space="preserve">, </w:t>
            </w:r>
            <w:r w:rsidR="00490697">
              <w:t>and</w:t>
            </w:r>
            <w:proofErr w:type="gramEnd"/>
            <w:r w:rsidR="00490697">
              <w:t xml:space="preserve"> </w:t>
            </w:r>
            <w:r w:rsidR="00490025">
              <w:t xml:space="preserve">troubleshooting when errors </w:t>
            </w:r>
            <w:r w:rsidR="00490697">
              <w:t>occ</w:t>
            </w:r>
            <w:r w:rsidR="009472E6">
              <w:t>urred</w:t>
            </w:r>
            <w:r w:rsidR="00A52709">
              <w:t>.</w:t>
            </w:r>
          </w:p>
          <w:p w14:paraId="481D75F9" w14:textId="77777777" w:rsidR="00B3749E" w:rsidRDefault="00B3749E" w:rsidP="00F61DF9">
            <w:pPr>
              <w:pStyle w:val="Heading3"/>
              <w:outlineLvl w:val="2"/>
            </w:pPr>
          </w:p>
          <w:p w14:paraId="3A034DF2" w14:textId="1306A089" w:rsidR="0035792E" w:rsidRPr="00CF1A49" w:rsidRDefault="00406957" w:rsidP="0035792E">
            <w:pPr>
              <w:pStyle w:val="Heading3"/>
              <w:contextualSpacing w:val="0"/>
              <w:outlineLvl w:val="2"/>
            </w:pPr>
            <w:r>
              <w:t>20</w:t>
            </w:r>
            <w:r w:rsidR="00247F47">
              <w:t>14</w:t>
            </w:r>
          </w:p>
          <w:p w14:paraId="2BD1FE07" w14:textId="2FD0646F" w:rsidR="0035792E" w:rsidRPr="00CF1A49" w:rsidRDefault="00E5017D" w:rsidP="0035792E">
            <w:pPr>
              <w:pStyle w:val="Heading2"/>
              <w:contextualSpacing w:val="0"/>
              <w:outlineLvl w:val="1"/>
            </w:pPr>
            <w:r>
              <w:t>exterior finisher</w:t>
            </w:r>
            <w:r w:rsidR="0035792E" w:rsidRPr="00CF1A49">
              <w:t xml:space="preserve">, </w:t>
            </w:r>
            <w:r>
              <w:rPr>
                <w:rStyle w:val="SubtleReference"/>
              </w:rPr>
              <w:t>grandeur homes</w:t>
            </w:r>
          </w:p>
          <w:p w14:paraId="320B2677" w14:textId="4EAA0B41" w:rsidR="0035792E" w:rsidRDefault="005D1A24" w:rsidP="0035792E">
            <w:r>
              <w:t>Displayed attention to detail in</w:t>
            </w:r>
            <w:r w:rsidR="00234032">
              <w:t xml:space="preserve"> </w:t>
            </w:r>
            <w:r w:rsidR="000F4B20">
              <w:t xml:space="preserve">siding and adding trim to houses in the </w:t>
            </w:r>
            <w:r w:rsidR="00F2609C">
              <w:t>best looking way possible.</w:t>
            </w:r>
          </w:p>
          <w:p w14:paraId="2CE73A88" w14:textId="77777777" w:rsidR="0035792E" w:rsidRDefault="0035792E" w:rsidP="00F61DF9">
            <w:pPr>
              <w:pStyle w:val="Heading3"/>
              <w:outlineLvl w:val="2"/>
            </w:pPr>
          </w:p>
          <w:p w14:paraId="5B71828B" w14:textId="58B0CBCA" w:rsidR="0035792E" w:rsidRPr="00CF1A49" w:rsidRDefault="00406957" w:rsidP="0035792E">
            <w:pPr>
              <w:pStyle w:val="Heading3"/>
              <w:contextualSpacing w:val="0"/>
              <w:outlineLvl w:val="2"/>
            </w:pPr>
            <w:r>
              <w:t>20</w:t>
            </w:r>
            <w:r w:rsidR="00405C7E">
              <w:t>10</w:t>
            </w:r>
            <w:r>
              <w:t>-20</w:t>
            </w:r>
            <w:r w:rsidR="00405C7E">
              <w:t>14</w:t>
            </w:r>
          </w:p>
          <w:p w14:paraId="2CAA087B" w14:textId="5464D432" w:rsidR="0035792E" w:rsidRPr="00CF1A49" w:rsidRDefault="00405C7E" w:rsidP="0035792E">
            <w:pPr>
              <w:pStyle w:val="Heading2"/>
              <w:contextualSpacing w:val="0"/>
              <w:outlineLvl w:val="1"/>
            </w:pPr>
            <w:r>
              <w:t>butcher</w:t>
            </w:r>
            <w:r w:rsidR="0035792E" w:rsidRPr="00CF1A49">
              <w:t xml:space="preserve">, </w:t>
            </w:r>
            <w:r w:rsidR="00EA7BBC">
              <w:rPr>
                <w:rStyle w:val="SubtleReference"/>
              </w:rPr>
              <w:t>pioneer meat</w:t>
            </w:r>
          </w:p>
          <w:p w14:paraId="77B3676C" w14:textId="77777777" w:rsidR="00A01AEF" w:rsidRDefault="00EF6029" w:rsidP="00EA7BBC">
            <w:r>
              <w:t xml:space="preserve">Responsible for cleaning and maintaining </w:t>
            </w:r>
            <w:r w:rsidR="00CE1CEE">
              <w:t>equipment to be used in the process of meat production</w:t>
            </w:r>
            <w:r w:rsidR="00A01AEF">
              <w:t xml:space="preserve"> and general building upkeep.</w:t>
            </w:r>
          </w:p>
          <w:p w14:paraId="526545F9" w14:textId="4E5DF6F7" w:rsidR="00A01AEF" w:rsidRDefault="00C76AF6" w:rsidP="00EA7BBC">
            <w:r>
              <w:t xml:space="preserve">Completed tasks </w:t>
            </w:r>
            <w:r w:rsidR="002530E4">
              <w:t>in</w:t>
            </w:r>
            <w:r>
              <w:t xml:space="preserve"> accordance of Health and Safety codes.</w:t>
            </w:r>
          </w:p>
          <w:p w14:paraId="3D09EBF7" w14:textId="41307843" w:rsidR="00855976" w:rsidRDefault="00855976" w:rsidP="00EA7BBC">
            <w:r>
              <w:t>Came in early to set everything up for when the rest of the crew would come in to start the day</w:t>
            </w:r>
            <w:r w:rsidR="00837363">
              <w:t>.</w:t>
            </w:r>
          </w:p>
        </w:tc>
      </w:tr>
    </w:tbl>
    <w:p w14:paraId="43B57028" w14:textId="77777777" w:rsidR="00486277" w:rsidRPr="00CF1A49" w:rsidRDefault="00486277" w:rsidP="00486277">
      <w:pPr>
        <w:pStyle w:val="Heading1"/>
      </w:pPr>
    </w:p>
    <w:p w14:paraId="229C8E4B" w14:textId="0FBC5848" w:rsidR="00AD782D" w:rsidRPr="00CF1A49" w:rsidRDefault="00327283" w:rsidP="0062312F">
      <w:pPr>
        <w:pStyle w:val="Heading1"/>
      </w:pPr>
      <w:r>
        <w:t>skills</w:t>
      </w:r>
    </w:p>
    <w:p w14:paraId="6B0B8BF7" w14:textId="7C406257" w:rsidR="00B51D1B" w:rsidRDefault="00F9175D" w:rsidP="006E1507">
      <w:r>
        <w:t>JavaScript</w:t>
      </w:r>
      <w:r w:rsidR="00EE0E61">
        <w:t xml:space="preserve"> </w:t>
      </w:r>
      <w:r>
        <w:t>(</w:t>
      </w:r>
      <w:r w:rsidR="00AF1CD3">
        <w:t xml:space="preserve">ES5 &amp; ES6), HTML/CSS, </w:t>
      </w:r>
      <w:r w:rsidR="00AD6070">
        <w:t>React, Jasmine</w:t>
      </w:r>
      <w:r w:rsidR="00EE0E61">
        <w:t xml:space="preserve"> </w:t>
      </w:r>
      <w:r w:rsidR="00AD6070">
        <w:t>(</w:t>
      </w:r>
      <w:r w:rsidR="00851CFF">
        <w:t>test driven development), Python, Git</w:t>
      </w:r>
      <w:r w:rsidR="00EA6B39">
        <w:t xml:space="preserve">, </w:t>
      </w:r>
      <w:r w:rsidR="00C80D1D">
        <w:t>L</w:t>
      </w:r>
      <w:r w:rsidR="00EA6B39">
        <w:t>inux</w:t>
      </w:r>
      <w:r w:rsidR="00A77E20">
        <w:t xml:space="preserve">, </w:t>
      </w:r>
      <w:r w:rsidR="00C80D1D">
        <w:t>Gulp,</w:t>
      </w:r>
      <w:r w:rsidR="00844726">
        <w:t xml:space="preserve"> C#, C++, </w:t>
      </w:r>
      <w:proofErr w:type="gramStart"/>
      <w:r w:rsidR="00844726">
        <w:t>C ,</w:t>
      </w:r>
      <w:proofErr w:type="gramEnd"/>
      <w:r w:rsidR="00C80D1D">
        <w:t xml:space="preserve"> </w:t>
      </w:r>
      <w:r w:rsidR="00844726">
        <w:t xml:space="preserve">AHK, </w:t>
      </w:r>
      <w:r w:rsidR="00A77E20">
        <w:t xml:space="preserve">Offline </w:t>
      </w:r>
      <w:r w:rsidR="00AA050E">
        <w:t>First Applications, Responsive Web Design</w:t>
      </w:r>
      <w:r w:rsidR="007871A6">
        <w:t>.</w:t>
      </w:r>
    </w:p>
    <w:p w14:paraId="37290576" w14:textId="7569EAAC" w:rsidR="00044437" w:rsidRDefault="00044437" w:rsidP="006E1507">
      <w:pPr>
        <w:rPr>
          <w:lang w:val="en-CA"/>
        </w:rPr>
      </w:pPr>
    </w:p>
    <w:p w14:paraId="7B5CBF78" w14:textId="77777777" w:rsidR="003E6A44" w:rsidRDefault="003E6A44" w:rsidP="006E1507">
      <w:pPr>
        <w:rPr>
          <w:lang w:val="en-CA"/>
        </w:rPr>
      </w:pPr>
    </w:p>
    <w:p w14:paraId="7E531BF1" w14:textId="542BD14A" w:rsidR="00044437" w:rsidRDefault="00044437" w:rsidP="00FF27EC">
      <w:pPr>
        <w:jc w:val="center"/>
        <w:rPr>
          <w:color w:val="1D824C" w:themeColor="accent1"/>
          <w:lang w:val="en-CA"/>
        </w:rPr>
      </w:pPr>
      <w:r>
        <w:rPr>
          <w:lang w:val="en-CA"/>
        </w:rPr>
        <w:t xml:space="preserve">All projects </w:t>
      </w:r>
      <w:r w:rsidR="00E758A8">
        <w:rPr>
          <w:lang w:val="en-CA"/>
        </w:rPr>
        <w:t xml:space="preserve">described can be found on my </w:t>
      </w:r>
      <w:proofErr w:type="spellStart"/>
      <w:r w:rsidR="00E758A8">
        <w:rPr>
          <w:lang w:val="en-CA"/>
        </w:rPr>
        <w:t>Github</w:t>
      </w:r>
      <w:proofErr w:type="spellEnd"/>
      <w:r w:rsidR="00E758A8">
        <w:rPr>
          <w:lang w:val="en-CA"/>
        </w:rPr>
        <w:t xml:space="preserve"> p</w:t>
      </w:r>
      <w:r w:rsidR="003E6A44">
        <w:rPr>
          <w:lang w:val="en-CA"/>
        </w:rPr>
        <w:t>rofile</w:t>
      </w:r>
      <w:r w:rsidR="00153E57">
        <w:rPr>
          <w:lang w:val="en-CA"/>
        </w:rPr>
        <w:t xml:space="preserve"> at </w:t>
      </w:r>
      <w:r w:rsidR="00153E57" w:rsidRPr="003E6A44">
        <w:rPr>
          <w:color w:val="1D824C" w:themeColor="accent1"/>
          <w:lang w:val="en-CA"/>
        </w:rPr>
        <w:t>github.com/</w:t>
      </w:r>
      <w:proofErr w:type="spellStart"/>
      <w:r w:rsidR="00153E57" w:rsidRPr="003E6A44">
        <w:rPr>
          <w:color w:val="1D824C" w:themeColor="accent1"/>
          <w:lang w:val="en-CA"/>
        </w:rPr>
        <w:t>eveatsapples</w:t>
      </w:r>
      <w:proofErr w:type="spellEnd"/>
    </w:p>
    <w:p w14:paraId="6109990C" w14:textId="77777777" w:rsidR="00FF27EC" w:rsidRDefault="00FF27EC" w:rsidP="00FF27EC">
      <w:pPr>
        <w:jc w:val="center"/>
        <w:rPr>
          <w:lang w:val="en-CA"/>
        </w:rPr>
      </w:pPr>
    </w:p>
    <w:p w14:paraId="65665B02" w14:textId="302A4985" w:rsidR="00FB779E" w:rsidRDefault="003E6A44" w:rsidP="00FF27EC">
      <w:pPr>
        <w:jc w:val="center"/>
        <w:rPr>
          <w:lang w:val="en-CA"/>
        </w:rPr>
      </w:pPr>
      <w:r>
        <w:rPr>
          <w:lang w:val="en-CA"/>
        </w:rPr>
        <w:t>Thank you for taking the time to read through my resume.</w:t>
      </w:r>
    </w:p>
    <w:p w14:paraId="18B9D790" w14:textId="0D0A79A8" w:rsidR="00FB779E" w:rsidRPr="00194412" w:rsidRDefault="00FB779E" w:rsidP="00FF27EC">
      <w:pPr>
        <w:jc w:val="center"/>
        <w:rPr>
          <w:lang w:val="en-CA"/>
        </w:rPr>
      </w:pPr>
      <w:r>
        <w:rPr>
          <w:lang w:val="en-CA"/>
        </w:rPr>
        <w:t>I look forward to meeting you to discuss my future at your company!</w:t>
      </w:r>
    </w:p>
    <w:sectPr w:rsidR="00FB779E" w:rsidRPr="00194412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33DC9" w14:textId="77777777" w:rsidR="007B60C3" w:rsidRDefault="007B60C3" w:rsidP="0068194B">
      <w:r>
        <w:separator/>
      </w:r>
    </w:p>
    <w:p w14:paraId="73062E72" w14:textId="77777777" w:rsidR="007B60C3" w:rsidRDefault="007B60C3"/>
    <w:p w14:paraId="4F30B0DE" w14:textId="77777777" w:rsidR="007B60C3" w:rsidRDefault="007B60C3"/>
  </w:endnote>
  <w:endnote w:type="continuationSeparator" w:id="0">
    <w:p w14:paraId="422E26B4" w14:textId="77777777" w:rsidR="007B60C3" w:rsidRDefault="007B60C3" w:rsidP="0068194B">
      <w:r>
        <w:continuationSeparator/>
      </w:r>
    </w:p>
    <w:p w14:paraId="7F8FA114" w14:textId="77777777" w:rsidR="007B60C3" w:rsidRDefault="007B60C3"/>
    <w:p w14:paraId="4423665D" w14:textId="77777777" w:rsidR="007B60C3" w:rsidRDefault="007B60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FDD7A" w14:textId="77777777" w:rsidR="004F21EE" w:rsidRDefault="004F21E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81BD0" w14:textId="77777777" w:rsidR="007B60C3" w:rsidRDefault="007B60C3" w:rsidP="0068194B">
      <w:r>
        <w:separator/>
      </w:r>
    </w:p>
    <w:p w14:paraId="3E5FD2C1" w14:textId="77777777" w:rsidR="007B60C3" w:rsidRDefault="007B60C3"/>
    <w:p w14:paraId="7D2507EE" w14:textId="77777777" w:rsidR="007B60C3" w:rsidRDefault="007B60C3"/>
  </w:footnote>
  <w:footnote w:type="continuationSeparator" w:id="0">
    <w:p w14:paraId="0852F53B" w14:textId="77777777" w:rsidR="007B60C3" w:rsidRDefault="007B60C3" w:rsidP="0068194B">
      <w:r>
        <w:continuationSeparator/>
      </w:r>
    </w:p>
    <w:p w14:paraId="7196858A" w14:textId="77777777" w:rsidR="007B60C3" w:rsidRDefault="007B60C3"/>
    <w:p w14:paraId="368DE64F" w14:textId="77777777" w:rsidR="007B60C3" w:rsidRDefault="007B60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C9E91" w14:textId="77777777" w:rsidR="004F21EE" w:rsidRPr="004E01EB" w:rsidRDefault="004F21EE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761E6B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68"/>
    <w:rsid w:val="000001EF"/>
    <w:rsid w:val="00004A72"/>
    <w:rsid w:val="00007322"/>
    <w:rsid w:val="00007728"/>
    <w:rsid w:val="00014B2F"/>
    <w:rsid w:val="000172AB"/>
    <w:rsid w:val="00024584"/>
    <w:rsid w:val="00024730"/>
    <w:rsid w:val="00044437"/>
    <w:rsid w:val="00055E95"/>
    <w:rsid w:val="000659B0"/>
    <w:rsid w:val="0007021F"/>
    <w:rsid w:val="00093E30"/>
    <w:rsid w:val="0009798C"/>
    <w:rsid w:val="000B2BA5"/>
    <w:rsid w:val="000C254C"/>
    <w:rsid w:val="000C6554"/>
    <w:rsid w:val="000E1CBE"/>
    <w:rsid w:val="000F2F8C"/>
    <w:rsid w:val="000F4B20"/>
    <w:rsid w:val="0010006E"/>
    <w:rsid w:val="001030AA"/>
    <w:rsid w:val="001045A8"/>
    <w:rsid w:val="00110946"/>
    <w:rsid w:val="00114A91"/>
    <w:rsid w:val="00132C2E"/>
    <w:rsid w:val="001427E1"/>
    <w:rsid w:val="00153E57"/>
    <w:rsid w:val="00163668"/>
    <w:rsid w:val="00171566"/>
    <w:rsid w:val="00174676"/>
    <w:rsid w:val="001755A8"/>
    <w:rsid w:val="00184014"/>
    <w:rsid w:val="00191FF1"/>
    <w:rsid w:val="00192008"/>
    <w:rsid w:val="00194412"/>
    <w:rsid w:val="001C0E68"/>
    <w:rsid w:val="001C4384"/>
    <w:rsid w:val="001C4B6F"/>
    <w:rsid w:val="001D0BF1"/>
    <w:rsid w:val="001D119D"/>
    <w:rsid w:val="001E3120"/>
    <w:rsid w:val="001E4378"/>
    <w:rsid w:val="001E6C2C"/>
    <w:rsid w:val="001E7E0C"/>
    <w:rsid w:val="001F0BB0"/>
    <w:rsid w:val="001F4E6D"/>
    <w:rsid w:val="001F6140"/>
    <w:rsid w:val="00203573"/>
    <w:rsid w:val="0020597D"/>
    <w:rsid w:val="00207145"/>
    <w:rsid w:val="00213B4C"/>
    <w:rsid w:val="002253B0"/>
    <w:rsid w:val="0023057B"/>
    <w:rsid w:val="00231966"/>
    <w:rsid w:val="00234032"/>
    <w:rsid w:val="00236D54"/>
    <w:rsid w:val="00241D8C"/>
    <w:rsid w:val="00241FDB"/>
    <w:rsid w:val="0024720C"/>
    <w:rsid w:val="00247F47"/>
    <w:rsid w:val="002530E4"/>
    <w:rsid w:val="002617AE"/>
    <w:rsid w:val="002638D0"/>
    <w:rsid w:val="002647D3"/>
    <w:rsid w:val="00270FE5"/>
    <w:rsid w:val="00275712"/>
    <w:rsid w:val="00275EAE"/>
    <w:rsid w:val="0028411E"/>
    <w:rsid w:val="00293789"/>
    <w:rsid w:val="00293D1C"/>
    <w:rsid w:val="00294998"/>
    <w:rsid w:val="00297F18"/>
    <w:rsid w:val="002A1945"/>
    <w:rsid w:val="002B2316"/>
    <w:rsid w:val="002B2958"/>
    <w:rsid w:val="002B3FC8"/>
    <w:rsid w:val="002D23C5"/>
    <w:rsid w:val="002D390C"/>
    <w:rsid w:val="002D50AC"/>
    <w:rsid w:val="002D6137"/>
    <w:rsid w:val="002E20E1"/>
    <w:rsid w:val="002E7E61"/>
    <w:rsid w:val="002F05E5"/>
    <w:rsid w:val="002F254D"/>
    <w:rsid w:val="002F30E4"/>
    <w:rsid w:val="002F3D3A"/>
    <w:rsid w:val="0030192F"/>
    <w:rsid w:val="00307140"/>
    <w:rsid w:val="0031603C"/>
    <w:rsid w:val="00316DFF"/>
    <w:rsid w:val="00325406"/>
    <w:rsid w:val="00325B57"/>
    <w:rsid w:val="00327283"/>
    <w:rsid w:val="00336056"/>
    <w:rsid w:val="00337408"/>
    <w:rsid w:val="003544E1"/>
    <w:rsid w:val="00356217"/>
    <w:rsid w:val="0035792E"/>
    <w:rsid w:val="0036491F"/>
    <w:rsid w:val="00366398"/>
    <w:rsid w:val="003A0632"/>
    <w:rsid w:val="003A30E5"/>
    <w:rsid w:val="003A6ADF"/>
    <w:rsid w:val="003B2736"/>
    <w:rsid w:val="003B5928"/>
    <w:rsid w:val="003C058F"/>
    <w:rsid w:val="003C05B9"/>
    <w:rsid w:val="003D380F"/>
    <w:rsid w:val="003E160D"/>
    <w:rsid w:val="003E6015"/>
    <w:rsid w:val="003E6A44"/>
    <w:rsid w:val="003F1D5F"/>
    <w:rsid w:val="00405128"/>
    <w:rsid w:val="00405C7E"/>
    <w:rsid w:val="00406957"/>
    <w:rsid w:val="00406CFF"/>
    <w:rsid w:val="00416B25"/>
    <w:rsid w:val="00420592"/>
    <w:rsid w:val="004319E0"/>
    <w:rsid w:val="00434282"/>
    <w:rsid w:val="00437E8C"/>
    <w:rsid w:val="00440225"/>
    <w:rsid w:val="004406F8"/>
    <w:rsid w:val="004726BC"/>
    <w:rsid w:val="00474105"/>
    <w:rsid w:val="00480E6E"/>
    <w:rsid w:val="00486277"/>
    <w:rsid w:val="00490025"/>
    <w:rsid w:val="00490697"/>
    <w:rsid w:val="00494CF6"/>
    <w:rsid w:val="00495F8D"/>
    <w:rsid w:val="004A1FAE"/>
    <w:rsid w:val="004A32FF"/>
    <w:rsid w:val="004B06EB"/>
    <w:rsid w:val="004B0E21"/>
    <w:rsid w:val="004B13D0"/>
    <w:rsid w:val="004B6AD0"/>
    <w:rsid w:val="004C0DC8"/>
    <w:rsid w:val="004C257A"/>
    <w:rsid w:val="004C2D5D"/>
    <w:rsid w:val="004C33E1"/>
    <w:rsid w:val="004E01EB"/>
    <w:rsid w:val="004E05D6"/>
    <w:rsid w:val="004E2794"/>
    <w:rsid w:val="004E2FEA"/>
    <w:rsid w:val="004E782B"/>
    <w:rsid w:val="004F21EE"/>
    <w:rsid w:val="00510392"/>
    <w:rsid w:val="00513E2A"/>
    <w:rsid w:val="00562E8E"/>
    <w:rsid w:val="00565EA4"/>
    <w:rsid w:val="00566A35"/>
    <w:rsid w:val="0056701E"/>
    <w:rsid w:val="005740D7"/>
    <w:rsid w:val="005A0F26"/>
    <w:rsid w:val="005A1B10"/>
    <w:rsid w:val="005A6850"/>
    <w:rsid w:val="005B1B1B"/>
    <w:rsid w:val="005B562E"/>
    <w:rsid w:val="005B6D37"/>
    <w:rsid w:val="005C3345"/>
    <w:rsid w:val="005C5932"/>
    <w:rsid w:val="005D1A24"/>
    <w:rsid w:val="005D3CA7"/>
    <w:rsid w:val="005D4CC1"/>
    <w:rsid w:val="005F0963"/>
    <w:rsid w:val="005F4B91"/>
    <w:rsid w:val="005F55D2"/>
    <w:rsid w:val="005F6CF1"/>
    <w:rsid w:val="0062312F"/>
    <w:rsid w:val="00625F2C"/>
    <w:rsid w:val="00627B0E"/>
    <w:rsid w:val="00645BAE"/>
    <w:rsid w:val="006477AA"/>
    <w:rsid w:val="006618E9"/>
    <w:rsid w:val="0068194B"/>
    <w:rsid w:val="00692703"/>
    <w:rsid w:val="006A1962"/>
    <w:rsid w:val="006A531C"/>
    <w:rsid w:val="006B08C0"/>
    <w:rsid w:val="006B1AD2"/>
    <w:rsid w:val="006B5D48"/>
    <w:rsid w:val="006B7D7B"/>
    <w:rsid w:val="006C1A5E"/>
    <w:rsid w:val="006C7AB4"/>
    <w:rsid w:val="006E1507"/>
    <w:rsid w:val="00712D8B"/>
    <w:rsid w:val="007273B7"/>
    <w:rsid w:val="007317B9"/>
    <w:rsid w:val="007317D9"/>
    <w:rsid w:val="00732792"/>
    <w:rsid w:val="00733E0A"/>
    <w:rsid w:val="007348CD"/>
    <w:rsid w:val="0074403D"/>
    <w:rsid w:val="0074496C"/>
    <w:rsid w:val="00746D44"/>
    <w:rsid w:val="007538DC"/>
    <w:rsid w:val="00757803"/>
    <w:rsid w:val="007871A6"/>
    <w:rsid w:val="0079206B"/>
    <w:rsid w:val="00796076"/>
    <w:rsid w:val="0079681E"/>
    <w:rsid w:val="007A0C35"/>
    <w:rsid w:val="007A10F1"/>
    <w:rsid w:val="007B3F82"/>
    <w:rsid w:val="007B60C3"/>
    <w:rsid w:val="007C0566"/>
    <w:rsid w:val="007C44A2"/>
    <w:rsid w:val="007C606B"/>
    <w:rsid w:val="007E6A61"/>
    <w:rsid w:val="00801140"/>
    <w:rsid w:val="00803404"/>
    <w:rsid w:val="0081249D"/>
    <w:rsid w:val="00834955"/>
    <w:rsid w:val="00837363"/>
    <w:rsid w:val="00844726"/>
    <w:rsid w:val="00847E8C"/>
    <w:rsid w:val="00851CFF"/>
    <w:rsid w:val="00855976"/>
    <w:rsid w:val="00855B59"/>
    <w:rsid w:val="00860461"/>
    <w:rsid w:val="0086487C"/>
    <w:rsid w:val="00870B20"/>
    <w:rsid w:val="008829F8"/>
    <w:rsid w:val="00885897"/>
    <w:rsid w:val="008872FA"/>
    <w:rsid w:val="008A161B"/>
    <w:rsid w:val="008A2B1C"/>
    <w:rsid w:val="008A6538"/>
    <w:rsid w:val="008C7056"/>
    <w:rsid w:val="008F3B14"/>
    <w:rsid w:val="00901899"/>
    <w:rsid w:val="0090344B"/>
    <w:rsid w:val="00905715"/>
    <w:rsid w:val="0091321E"/>
    <w:rsid w:val="00913946"/>
    <w:rsid w:val="0092123A"/>
    <w:rsid w:val="0092726B"/>
    <w:rsid w:val="00927C84"/>
    <w:rsid w:val="009361BA"/>
    <w:rsid w:val="00944F78"/>
    <w:rsid w:val="009472E6"/>
    <w:rsid w:val="009510E7"/>
    <w:rsid w:val="00952C89"/>
    <w:rsid w:val="009571D8"/>
    <w:rsid w:val="0095753F"/>
    <w:rsid w:val="009650EA"/>
    <w:rsid w:val="009745F9"/>
    <w:rsid w:val="0097790C"/>
    <w:rsid w:val="0098506E"/>
    <w:rsid w:val="009A44CE"/>
    <w:rsid w:val="009C4DFC"/>
    <w:rsid w:val="009D44F8"/>
    <w:rsid w:val="009E3160"/>
    <w:rsid w:val="009F220C"/>
    <w:rsid w:val="009F3B05"/>
    <w:rsid w:val="009F4002"/>
    <w:rsid w:val="009F4931"/>
    <w:rsid w:val="00A01AEF"/>
    <w:rsid w:val="00A06F8E"/>
    <w:rsid w:val="00A07616"/>
    <w:rsid w:val="00A14534"/>
    <w:rsid w:val="00A14846"/>
    <w:rsid w:val="00A16DAA"/>
    <w:rsid w:val="00A24162"/>
    <w:rsid w:val="00A25023"/>
    <w:rsid w:val="00A270EA"/>
    <w:rsid w:val="00A34BA2"/>
    <w:rsid w:val="00A36F27"/>
    <w:rsid w:val="00A42E32"/>
    <w:rsid w:val="00A46E63"/>
    <w:rsid w:val="00A50B91"/>
    <w:rsid w:val="00A51DC5"/>
    <w:rsid w:val="00A52709"/>
    <w:rsid w:val="00A53DE1"/>
    <w:rsid w:val="00A615E1"/>
    <w:rsid w:val="00A72745"/>
    <w:rsid w:val="00A755E8"/>
    <w:rsid w:val="00A75DF0"/>
    <w:rsid w:val="00A77E20"/>
    <w:rsid w:val="00A92A2A"/>
    <w:rsid w:val="00A93A5D"/>
    <w:rsid w:val="00A9478D"/>
    <w:rsid w:val="00A9488C"/>
    <w:rsid w:val="00A955DD"/>
    <w:rsid w:val="00AA050E"/>
    <w:rsid w:val="00AB32F8"/>
    <w:rsid w:val="00AB357F"/>
    <w:rsid w:val="00AB610B"/>
    <w:rsid w:val="00AC4448"/>
    <w:rsid w:val="00AD360E"/>
    <w:rsid w:val="00AD40FB"/>
    <w:rsid w:val="00AD6070"/>
    <w:rsid w:val="00AD782D"/>
    <w:rsid w:val="00AE7650"/>
    <w:rsid w:val="00AF1CD3"/>
    <w:rsid w:val="00B10EBE"/>
    <w:rsid w:val="00B20632"/>
    <w:rsid w:val="00B236F1"/>
    <w:rsid w:val="00B3749E"/>
    <w:rsid w:val="00B50F99"/>
    <w:rsid w:val="00B51D1B"/>
    <w:rsid w:val="00B540F4"/>
    <w:rsid w:val="00B60FD0"/>
    <w:rsid w:val="00B622DF"/>
    <w:rsid w:val="00B6332A"/>
    <w:rsid w:val="00B77DC0"/>
    <w:rsid w:val="00B81760"/>
    <w:rsid w:val="00B8494C"/>
    <w:rsid w:val="00B85845"/>
    <w:rsid w:val="00BA1546"/>
    <w:rsid w:val="00BA1FC9"/>
    <w:rsid w:val="00BA43A4"/>
    <w:rsid w:val="00BB4E51"/>
    <w:rsid w:val="00BC5F85"/>
    <w:rsid w:val="00BD431F"/>
    <w:rsid w:val="00BD7CAE"/>
    <w:rsid w:val="00BE423E"/>
    <w:rsid w:val="00BF5FE4"/>
    <w:rsid w:val="00BF61AC"/>
    <w:rsid w:val="00C47FA6"/>
    <w:rsid w:val="00C51210"/>
    <w:rsid w:val="00C57FC6"/>
    <w:rsid w:val="00C66A7D"/>
    <w:rsid w:val="00C673F5"/>
    <w:rsid w:val="00C754D3"/>
    <w:rsid w:val="00C76AF6"/>
    <w:rsid w:val="00C779DA"/>
    <w:rsid w:val="00C80D1D"/>
    <w:rsid w:val="00C814F7"/>
    <w:rsid w:val="00C8188F"/>
    <w:rsid w:val="00C85277"/>
    <w:rsid w:val="00C9348E"/>
    <w:rsid w:val="00CA4B4D"/>
    <w:rsid w:val="00CB35C3"/>
    <w:rsid w:val="00CD323D"/>
    <w:rsid w:val="00CD7F2F"/>
    <w:rsid w:val="00CE1CEE"/>
    <w:rsid w:val="00CE4030"/>
    <w:rsid w:val="00CE64B3"/>
    <w:rsid w:val="00CE7635"/>
    <w:rsid w:val="00CF0373"/>
    <w:rsid w:val="00CF1A49"/>
    <w:rsid w:val="00D0630C"/>
    <w:rsid w:val="00D121B1"/>
    <w:rsid w:val="00D243A9"/>
    <w:rsid w:val="00D305E5"/>
    <w:rsid w:val="00D35876"/>
    <w:rsid w:val="00D3741F"/>
    <w:rsid w:val="00D37CD3"/>
    <w:rsid w:val="00D61205"/>
    <w:rsid w:val="00D63397"/>
    <w:rsid w:val="00D66A52"/>
    <w:rsid w:val="00D66EFA"/>
    <w:rsid w:val="00D72A2D"/>
    <w:rsid w:val="00D8597D"/>
    <w:rsid w:val="00D865D7"/>
    <w:rsid w:val="00D9521A"/>
    <w:rsid w:val="00DA3914"/>
    <w:rsid w:val="00DA59AA"/>
    <w:rsid w:val="00DB6915"/>
    <w:rsid w:val="00DB7E1E"/>
    <w:rsid w:val="00DC1B78"/>
    <w:rsid w:val="00DC2A2F"/>
    <w:rsid w:val="00DC5C52"/>
    <w:rsid w:val="00DC600B"/>
    <w:rsid w:val="00DE0FAA"/>
    <w:rsid w:val="00DE136D"/>
    <w:rsid w:val="00DE6534"/>
    <w:rsid w:val="00DF4D6C"/>
    <w:rsid w:val="00DF72F7"/>
    <w:rsid w:val="00E01923"/>
    <w:rsid w:val="00E14498"/>
    <w:rsid w:val="00E16F9C"/>
    <w:rsid w:val="00E2397A"/>
    <w:rsid w:val="00E254DB"/>
    <w:rsid w:val="00E27E1C"/>
    <w:rsid w:val="00E300FC"/>
    <w:rsid w:val="00E362DB"/>
    <w:rsid w:val="00E41668"/>
    <w:rsid w:val="00E42CED"/>
    <w:rsid w:val="00E47735"/>
    <w:rsid w:val="00E5017D"/>
    <w:rsid w:val="00E553FB"/>
    <w:rsid w:val="00E5632B"/>
    <w:rsid w:val="00E60180"/>
    <w:rsid w:val="00E70240"/>
    <w:rsid w:val="00E71E6B"/>
    <w:rsid w:val="00E758A8"/>
    <w:rsid w:val="00E81CC5"/>
    <w:rsid w:val="00E85A87"/>
    <w:rsid w:val="00E85B4A"/>
    <w:rsid w:val="00E90EB7"/>
    <w:rsid w:val="00E9528E"/>
    <w:rsid w:val="00EA2079"/>
    <w:rsid w:val="00EA5099"/>
    <w:rsid w:val="00EA6A88"/>
    <w:rsid w:val="00EA6B39"/>
    <w:rsid w:val="00EA7BBC"/>
    <w:rsid w:val="00EB3E56"/>
    <w:rsid w:val="00EC1351"/>
    <w:rsid w:val="00EC4CBF"/>
    <w:rsid w:val="00EE0E61"/>
    <w:rsid w:val="00EE2CA8"/>
    <w:rsid w:val="00EE6441"/>
    <w:rsid w:val="00EF17E8"/>
    <w:rsid w:val="00EF51D9"/>
    <w:rsid w:val="00EF6029"/>
    <w:rsid w:val="00EF765A"/>
    <w:rsid w:val="00F03C04"/>
    <w:rsid w:val="00F130DD"/>
    <w:rsid w:val="00F134BF"/>
    <w:rsid w:val="00F16D6F"/>
    <w:rsid w:val="00F24884"/>
    <w:rsid w:val="00F25666"/>
    <w:rsid w:val="00F2609C"/>
    <w:rsid w:val="00F36D4C"/>
    <w:rsid w:val="00F42048"/>
    <w:rsid w:val="00F476C4"/>
    <w:rsid w:val="00F510A3"/>
    <w:rsid w:val="00F61DF9"/>
    <w:rsid w:val="00F639FC"/>
    <w:rsid w:val="00F81254"/>
    <w:rsid w:val="00F81960"/>
    <w:rsid w:val="00F8769D"/>
    <w:rsid w:val="00F9175D"/>
    <w:rsid w:val="00F924E3"/>
    <w:rsid w:val="00F9350C"/>
    <w:rsid w:val="00F94EB5"/>
    <w:rsid w:val="00F95AC9"/>
    <w:rsid w:val="00F9624D"/>
    <w:rsid w:val="00FB10CD"/>
    <w:rsid w:val="00FB31C1"/>
    <w:rsid w:val="00FB58F2"/>
    <w:rsid w:val="00FB779E"/>
    <w:rsid w:val="00FC6AEA"/>
    <w:rsid w:val="00FD3D13"/>
    <w:rsid w:val="00FE55A2"/>
    <w:rsid w:val="00F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A4869"/>
  <w15:chartTrackingRefBased/>
  <w15:docId w15:val="{2C7F6F04-E935-494A-BE1A-7E9CF7E7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re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CEB0D0CC804BC9B50FBE413BEE3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F1CC9-5F1F-4CD5-8996-82E1A431A0AE}"/>
      </w:docPartPr>
      <w:docPartBody>
        <w:p w:rsidR="00CF02B1" w:rsidRDefault="00CF02B1">
          <w:pPr>
            <w:pStyle w:val="00CEB0D0CC804BC9B50FBE413BEE300A"/>
          </w:pPr>
          <w:r w:rsidRPr="00CF1A49">
            <w:t>·</w:t>
          </w:r>
        </w:p>
      </w:docPartBody>
    </w:docPart>
    <w:docPart>
      <w:docPartPr>
        <w:name w:val="69F68C14A5BD4199859DF05755A63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5CFA8-990F-4D48-AC59-1AC7333AA082}"/>
      </w:docPartPr>
      <w:docPartBody>
        <w:p w:rsidR="00CF02B1" w:rsidRDefault="00CF02B1">
          <w:pPr>
            <w:pStyle w:val="69F68C14A5BD4199859DF05755A63355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B1"/>
    <w:rsid w:val="001A2AF9"/>
    <w:rsid w:val="005D71E6"/>
    <w:rsid w:val="0094476E"/>
    <w:rsid w:val="009C36D2"/>
    <w:rsid w:val="00C541DA"/>
    <w:rsid w:val="00C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65193CE849446CBFA3979CEC9DC0CD">
    <w:name w:val="4C65193CE849446CBFA3979CEC9DC0C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E954A7ED0544B3C81E36EE98BC9D4A2">
    <w:name w:val="9E954A7ED0544B3C81E36EE98BC9D4A2"/>
  </w:style>
  <w:style w:type="paragraph" w:customStyle="1" w:styleId="520F74F74A0A4AD19F3E904F42CEA37F">
    <w:name w:val="520F74F74A0A4AD19F3E904F42CEA37F"/>
  </w:style>
  <w:style w:type="paragraph" w:customStyle="1" w:styleId="00CEB0D0CC804BC9B50FBE413BEE300A">
    <w:name w:val="00CEB0D0CC804BC9B50FBE413BEE300A"/>
  </w:style>
  <w:style w:type="paragraph" w:customStyle="1" w:styleId="D3F7CC5853AD45C7831EE0DFCA7D4332">
    <w:name w:val="D3F7CC5853AD45C7831EE0DFCA7D4332"/>
  </w:style>
  <w:style w:type="paragraph" w:customStyle="1" w:styleId="97FD9771B2C54889AA395AEF2735E8E0">
    <w:name w:val="97FD9771B2C54889AA395AEF2735E8E0"/>
  </w:style>
  <w:style w:type="paragraph" w:customStyle="1" w:styleId="69F68C14A5BD4199859DF05755A63355">
    <w:name w:val="69F68C14A5BD4199859DF05755A63355"/>
  </w:style>
  <w:style w:type="paragraph" w:customStyle="1" w:styleId="71E0358BB33243DBA3DE0A70D74B81C1">
    <w:name w:val="71E0358BB33243DBA3DE0A70D74B81C1"/>
  </w:style>
  <w:style w:type="paragraph" w:customStyle="1" w:styleId="8449FC88ADED4B1D8DBE0FEAD971A8CD">
    <w:name w:val="8449FC88ADED4B1D8DBE0FEAD971A8CD"/>
  </w:style>
  <w:style w:type="paragraph" w:customStyle="1" w:styleId="9BB84139BA264A2D8CE36FD8AE8E5FBD">
    <w:name w:val="9BB84139BA264A2D8CE36FD8AE8E5FBD"/>
  </w:style>
  <w:style w:type="paragraph" w:customStyle="1" w:styleId="FF34D3F593484027A11C5032BCAEF4B5">
    <w:name w:val="FF34D3F593484027A11C5032BCAEF4B5"/>
  </w:style>
  <w:style w:type="paragraph" w:customStyle="1" w:styleId="CFE577C1F73740FDA656424BA8C85A0F">
    <w:name w:val="CFE577C1F73740FDA656424BA8C85A0F"/>
  </w:style>
  <w:style w:type="paragraph" w:customStyle="1" w:styleId="D35E04A20FD44B66ABFAD2B8A199D3FF">
    <w:name w:val="D35E04A20FD44B66ABFAD2B8A199D3FF"/>
  </w:style>
  <w:style w:type="paragraph" w:customStyle="1" w:styleId="FDA19E96189646EC916B31163B70F177">
    <w:name w:val="FDA19E96189646EC916B31163B70F177"/>
  </w:style>
  <w:style w:type="paragraph" w:customStyle="1" w:styleId="11447AE63D2443499740F18094D111C4">
    <w:name w:val="11447AE63D2443499740F18094D111C4"/>
  </w:style>
  <w:style w:type="character" w:styleId="SubtleReference">
    <w:name w:val="Subtle Reference"/>
    <w:basedOn w:val="DefaultParagraphFont"/>
    <w:uiPriority w:val="10"/>
    <w:qFormat/>
    <w:rsid w:val="00CF02B1"/>
    <w:rPr>
      <w:b/>
      <w:caps w:val="0"/>
      <w:smallCaps/>
      <w:color w:val="595959" w:themeColor="text1" w:themeTint="A6"/>
    </w:rPr>
  </w:style>
  <w:style w:type="paragraph" w:customStyle="1" w:styleId="75F18B5A09A14329BEFE6FD9770CDA36">
    <w:name w:val="75F18B5A09A14329BEFE6FD9770CDA36"/>
  </w:style>
  <w:style w:type="paragraph" w:customStyle="1" w:styleId="8010F078A0E74808944031DAC95B73CE">
    <w:name w:val="8010F078A0E74808944031DAC95B73CE"/>
  </w:style>
  <w:style w:type="paragraph" w:customStyle="1" w:styleId="CFD486864A4A4012AAB00ED17ADFAEB0">
    <w:name w:val="CFD486864A4A4012AAB00ED17ADFAEB0"/>
  </w:style>
  <w:style w:type="paragraph" w:customStyle="1" w:styleId="B6C1F9C6749D411EB190E6576345328D">
    <w:name w:val="B6C1F9C6749D411EB190E6576345328D"/>
  </w:style>
  <w:style w:type="paragraph" w:customStyle="1" w:styleId="BF71FF4933E64880A366E22985A2D175">
    <w:name w:val="BF71FF4933E64880A366E22985A2D175"/>
  </w:style>
  <w:style w:type="paragraph" w:customStyle="1" w:styleId="67BC313CCAF64B6A81439998234B52CF">
    <w:name w:val="67BC313CCAF64B6A81439998234B52CF"/>
  </w:style>
  <w:style w:type="paragraph" w:customStyle="1" w:styleId="CF376186F9CA4780B315B86C8A1F3AFB">
    <w:name w:val="CF376186F9CA4780B315B86C8A1F3AFB"/>
  </w:style>
  <w:style w:type="paragraph" w:customStyle="1" w:styleId="C62E3357CCA440899AACC263577D62E2">
    <w:name w:val="C62E3357CCA440899AACC263577D62E2"/>
  </w:style>
  <w:style w:type="paragraph" w:customStyle="1" w:styleId="92FE676C9B6D42A5AA2F58F4656DB45B">
    <w:name w:val="92FE676C9B6D42A5AA2F58F4656DB45B"/>
  </w:style>
  <w:style w:type="paragraph" w:customStyle="1" w:styleId="64ACE097923D4F528F89610057B2ACC1">
    <w:name w:val="64ACE097923D4F528F89610057B2ACC1"/>
  </w:style>
  <w:style w:type="paragraph" w:customStyle="1" w:styleId="6FB5CBA4AD3A47FF917AAF1A94A5F146">
    <w:name w:val="6FB5CBA4AD3A47FF917AAF1A94A5F146"/>
  </w:style>
  <w:style w:type="paragraph" w:customStyle="1" w:styleId="AEDB9EE86BCB4422A9126D32C6B83D03">
    <w:name w:val="AEDB9EE86BCB4422A9126D32C6B83D03"/>
  </w:style>
  <w:style w:type="paragraph" w:customStyle="1" w:styleId="F25B6662FB6E4A3CB8E4AE8A5B920C2F">
    <w:name w:val="F25B6662FB6E4A3CB8E4AE8A5B920C2F"/>
  </w:style>
  <w:style w:type="paragraph" w:customStyle="1" w:styleId="56449F6172944E638004F9A08305D0E9">
    <w:name w:val="56449F6172944E638004F9A08305D0E9"/>
  </w:style>
  <w:style w:type="paragraph" w:customStyle="1" w:styleId="F87304F2BA95449991B6CCB6B5A9A86D">
    <w:name w:val="F87304F2BA95449991B6CCB6B5A9A86D"/>
  </w:style>
  <w:style w:type="paragraph" w:customStyle="1" w:styleId="7D276F8336054F88A4F98C3DB4C459AD">
    <w:name w:val="7D276F8336054F88A4F98C3DB4C459AD"/>
  </w:style>
  <w:style w:type="paragraph" w:customStyle="1" w:styleId="712488F604124EE8A38A5B138CC796FB">
    <w:name w:val="712488F604124EE8A38A5B138CC796FB"/>
  </w:style>
  <w:style w:type="paragraph" w:customStyle="1" w:styleId="0D323C6DBDE549ED99BFF8DDF4113340">
    <w:name w:val="0D323C6DBDE549ED99BFF8DDF4113340"/>
  </w:style>
  <w:style w:type="paragraph" w:customStyle="1" w:styleId="9C26A30FF74D47A492E3294C7B17B4E5">
    <w:name w:val="9C26A30FF74D47A492E3294C7B17B4E5"/>
  </w:style>
  <w:style w:type="paragraph" w:customStyle="1" w:styleId="FB78B9CEBF6649C58A1B144D2FD646E5">
    <w:name w:val="FB78B9CEBF6649C58A1B144D2FD646E5"/>
  </w:style>
  <w:style w:type="paragraph" w:customStyle="1" w:styleId="F27FE3E33CAE4ED4B4B12E957FB4508C">
    <w:name w:val="F27FE3E33CAE4ED4B4B12E957FB4508C"/>
  </w:style>
  <w:style w:type="paragraph" w:customStyle="1" w:styleId="D855FDBA7AE545F4B040F7ECB7CE6D07">
    <w:name w:val="D855FDBA7AE545F4B040F7ECB7CE6D07"/>
  </w:style>
  <w:style w:type="paragraph" w:customStyle="1" w:styleId="8390B3FF9425462BA4515554B4D63D7F">
    <w:name w:val="8390B3FF9425462BA4515554B4D63D7F"/>
  </w:style>
  <w:style w:type="paragraph" w:customStyle="1" w:styleId="D45DE53B0A054F8D9F590FCE88B7B5F0">
    <w:name w:val="D45DE53B0A054F8D9F590FCE88B7B5F0"/>
  </w:style>
  <w:style w:type="paragraph" w:customStyle="1" w:styleId="51D4C3D273A7473CA27E91A601C44229">
    <w:name w:val="51D4C3D273A7473CA27E91A601C44229"/>
  </w:style>
  <w:style w:type="paragraph" w:customStyle="1" w:styleId="B8EEA3F1EED54C619092C0835E28432F">
    <w:name w:val="B8EEA3F1EED54C619092C0835E28432F"/>
  </w:style>
  <w:style w:type="paragraph" w:customStyle="1" w:styleId="F219A2E21BDD4759A8AB0D96F608DB54">
    <w:name w:val="F219A2E21BDD4759A8AB0D96F608DB54"/>
    <w:rsid w:val="00CF02B1"/>
  </w:style>
  <w:style w:type="paragraph" w:customStyle="1" w:styleId="AAA1ECB9AB554EFF87AA53999337CFE8">
    <w:name w:val="AAA1ECB9AB554EFF87AA53999337CFE8"/>
    <w:rsid w:val="00CF02B1"/>
  </w:style>
  <w:style w:type="paragraph" w:customStyle="1" w:styleId="7F5DABD3860F4241AB2A668D081A8A8B">
    <w:name w:val="7F5DABD3860F4241AB2A668D081A8A8B"/>
    <w:rsid w:val="00CF02B1"/>
  </w:style>
  <w:style w:type="paragraph" w:customStyle="1" w:styleId="2E5C2F0C7C8A41BDBE160ED518191CAB">
    <w:name w:val="2E5C2F0C7C8A41BDBE160ED518191CAB"/>
    <w:rsid w:val="00CF02B1"/>
  </w:style>
  <w:style w:type="paragraph" w:customStyle="1" w:styleId="39070F6F4CDD431DA565A316E517D4C8">
    <w:name w:val="39070F6F4CDD431DA565A316E517D4C8"/>
    <w:rsid w:val="00CF02B1"/>
  </w:style>
  <w:style w:type="paragraph" w:customStyle="1" w:styleId="0FFB4C405A4D4195BC65B0E7DF5D4953">
    <w:name w:val="0FFB4C405A4D4195BC65B0E7DF5D4953"/>
    <w:rsid w:val="00CF02B1"/>
  </w:style>
  <w:style w:type="paragraph" w:customStyle="1" w:styleId="8A5CC0C06899441AB0594084B01506C5">
    <w:name w:val="8A5CC0C06899441AB0594084B01506C5"/>
    <w:rsid w:val="00CF02B1"/>
  </w:style>
  <w:style w:type="paragraph" w:customStyle="1" w:styleId="E54AC4E43BFB402FB05AF7412C4BEFE6">
    <w:name w:val="E54AC4E43BFB402FB05AF7412C4BEFE6"/>
    <w:rsid w:val="00CF02B1"/>
  </w:style>
  <w:style w:type="paragraph" w:customStyle="1" w:styleId="240A3C460E844C8B8CAD485CF7C4D365">
    <w:name w:val="240A3C460E844C8B8CAD485CF7C4D365"/>
    <w:rsid w:val="00CF02B1"/>
  </w:style>
  <w:style w:type="paragraph" w:customStyle="1" w:styleId="3760C79A291A459B8D3EECBAC1732F36">
    <w:name w:val="3760C79A291A459B8D3EECBAC1732F36"/>
    <w:rsid w:val="00CF02B1"/>
  </w:style>
  <w:style w:type="paragraph" w:customStyle="1" w:styleId="01F91BE40C674F56A8185F30D1F9BBBB">
    <w:name w:val="01F91BE40C674F56A8185F30D1F9BBBB"/>
    <w:rsid w:val="00CF02B1"/>
  </w:style>
  <w:style w:type="paragraph" w:customStyle="1" w:styleId="1916A96E78824927A299796924BADA53">
    <w:name w:val="1916A96E78824927A299796924BADA53"/>
    <w:rsid w:val="00CF02B1"/>
  </w:style>
  <w:style w:type="paragraph" w:customStyle="1" w:styleId="6961D01787E24FBAAEBC6C02359484B5">
    <w:name w:val="6961D01787E24FBAAEBC6C02359484B5"/>
    <w:rsid w:val="00CF02B1"/>
  </w:style>
  <w:style w:type="paragraph" w:customStyle="1" w:styleId="E66D3CD9C4224FC1AFA983865740F612">
    <w:name w:val="E66D3CD9C4224FC1AFA983865740F612"/>
    <w:rsid w:val="00CF02B1"/>
  </w:style>
  <w:style w:type="paragraph" w:customStyle="1" w:styleId="2E39AA1EF6A749E18B9EBF45A7FA4C40">
    <w:name w:val="2E39AA1EF6A749E18B9EBF45A7FA4C40"/>
    <w:rsid w:val="00CF02B1"/>
  </w:style>
  <w:style w:type="paragraph" w:customStyle="1" w:styleId="755F826546BF4330B01108E4016020CD">
    <w:name w:val="755F826546BF4330B01108E4016020CD"/>
    <w:rsid w:val="00CF02B1"/>
  </w:style>
  <w:style w:type="paragraph" w:customStyle="1" w:styleId="D3B62CD069A24B53ACA56C329E515C2C">
    <w:name w:val="D3B62CD069A24B53ACA56C329E515C2C"/>
    <w:rsid w:val="00CF02B1"/>
  </w:style>
  <w:style w:type="paragraph" w:customStyle="1" w:styleId="C4B4D75ECC4741AF80CA7DD7D3D8D3E3">
    <w:name w:val="C4B4D75ECC4741AF80CA7DD7D3D8D3E3"/>
    <w:rsid w:val="00CF02B1"/>
  </w:style>
  <w:style w:type="paragraph" w:customStyle="1" w:styleId="79C0F920B40E4D398C34B85DA196386C">
    <w:name w:val="79C0F920B40E4D398C34B85DA196386C"/>
    <w:rsid w:val="00CF02B1"/>
  </w:style>
  <w:style w:type="paragraph" w:customStyle="1" w:styleId="DA7648F416134D789194E61A28E84EEC">
    <w:name w:val="DA7648F416134D789194E61A28E84EEC"/>
    <w:rsid w:val="00CF02B1"/>
  </w:style>
  <w:style w:type="paragraph" w:customStyle="1" w:styleId="C835856C56D54991B98B7481974E42FC">
    <w:name w:val="C835856C56D54991B98B7481974E42FC"/>
    <w:rsid w:val="00CF02B1"/>
  </w:style>
  <w:style w:type="paragraph" w:customStyle="1" w:styleId="5184CAFF76F44929B1E6D42C0F4983C0">
    <w:name w:val="5184CAFF76F44929B1E6D42C0F4983C0"/>
    <w:rsid w:val="00CF02B1"/>
  </w:style>
  <w:style w:type="paragraph" w:customStyle="1" w:styleId="BB83F09291A64616A8BB82BEBE5C0380">
    <w:name w:val="BB83F09291A64616A8BB82BEBE5C0380"/>
    <w:rsid w:val="00CF02B1"/>
  </w:style>
  <w:style w:type="paragraph" w:customStyle="1" w:styleId="5255F115F2CB45F59D4E71E5308E6F2D">
    <w:name w:val="5255F115F2CB45F59D4E71E5308E6F2D"/>
    <w:rsid w:val="00CF02B1"/>
  </w:style>
  <w:style w:type="paragraph" w:customStyle="1" w:styleId="C9592499591D4EE498DE1E3A2A0D9B95">
    <w:name w:val="C9592499591D4EE498DE1E3A2A0D9B95"/>
    <w:rsid w:val="00CF02B1"/>
  </w:style>
  <w:style w:type="paragraph" w:customStyle="1" w:styleId="64C26DD4CCF34D299DD77F362875BCC6">
    <w:name w:val="64C26DD4CCF34D299DD77F362875BCC6"/>
    <w:rsid w:val="00C541DA"/>
  </w:style>
  <w:style w:type="paragraph" w:customStyle="1" w:styleId="FB6DECCDBAAD4658A81BAEBFC0B81333">
    <w:name w:val="FB6DECCDBAAD4658A81BAEBFC0B81333"/>
    <w:rsid w:val="00C541DA"/>
  </w:style>
  <w:style w:type="paragraph" w:customStyle="1" w:styleId="59B2D696BC444A50A417FE060BC63606">
    <w:name w:val="59B2D696BC444A50A417FE060BC63606"/>
    <w:rsid w:val="00C541DA"/>
  </w:style>
  <w:style w:type="paragraph" w:customStyle="1" w:styleId="ED6BBA19966849FA9E9EAFC3F492C643">
    <w:name w:val="ED6BBA19966849FA9E9EAFC3F492C643"/>
    <w:rsid w:val="00C541DA"/>
  </w:style>
  <w:style w:type="paragraph" w:customStyle="1" w:styleId="B721A4D0AD444DFC8DDBB1C618B97AA4">
    <w:name w:val="B721A4D0AD444DFC8DDBB1C618B97AA4"/>
    <w:rsid w:val="00C541DA"/>
  </w:style>
  <w:style w:type="paragraph" w:customStyle="1" w:styleId="D76621279840491393627F2AA243B55F">
    <w:name w:val="D76621279840491393627F2AA243B55F"/>
    <w:rsid w:val="00C541DA"/>
  </w:style>
  <w:style w:type="paragraph" w:customStyle="1" w:styleId="64D27F8794E84391AA6A0FF7B245A109">
    <w:name w:val="64D27F8794E84391AA6A0FF7B245A109"/>
    <w:rsid w:val="00C541DA"/>
  </w:style>
  <w:style w:type="paragraph" w:customStyle="1" w:styleId="054A2FB5321F4A8E83BEB4D4FECD1742">
    <w:name w:val="054A2FB5321F4A8E83BEB4D4FECD1742"/>
    <w:rsid w:val="00C541DA"/>
  </w:style>
  <w:style w:type="paragraph" w:customStyle="1" w:styleId="FB1D021DFE47414EA063FA42CCA5EB3A">
    <w:name w:val="FB1D021DFE47414EA063FA42CCA5EB3A"/>
    <w:rsid w:val="00C541DA"/>
  </w:style>
  <w:style w:type="paragraph" w:customStyle="1" w:styleId="B23FBA5619A44061AE84C92B4D636588">
    <w:name w:val="B23FBA5619A44061AE84C92B4D636588"/>
    <w:rsid w:val="00C54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1495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</dc:creator>
  <cp:keywords/>
  <dc:description/>
  <cp:lastModifiedBy>Everett</cp:lastModifiedBy>
  <cp:revision>4</cp:revision>
  <dcterms:created xsi:type="dcterms:W3CDTF">2019-01-21T18:19:00Z</dcterms:created>
  <dcterms:modified xsi:type="dcterms:W3CDTF">2019-04-11T22:26:00Z</dcterms:modified>
  <cp:category/>
</cp:coreProperties>
</file>